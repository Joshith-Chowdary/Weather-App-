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DBB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A9291EA" wp14:editId="03F47C3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44E2AA2" w14:textId="3D2C0CA5" w:rsidR="00C6554A" w:rsidRDefault="009A0A57" w:rsidP="00C6554A">
      <w:pPr>
        <w:pStyle w:val="Title"/>
      </w:pPr>
      <w:r>
        <w:t>Weather App</w:t>
      </w:r>
    </w:p>
    <w:p w14:paraId="25C66324" w14:textId="2BBB5D87" w:rsidR="00C6554A" w:rsidRPr="00D5413C" w:rsidRDefault="009A0A57" w:rsidP="00C6554A">
      <w:pPr>
        <w:pStyle w:val="Subtitle"/>
      </w:pPr>
      <w:r>
        <w:t>User mannual</w:t>
      </w:r>
    </w:p>
    <w:p w14:paraId="46D63132" w14:textId="778E0877" w:rsidR="00C6554A" w:rsidRDefault="009A0A57" w:rsidP="00C6554A">
      <w:pPr>
        <w:pStyle w:val="ContactInfo"/>
      </w:pPr>
      <w:r>
        <w:t>Joshith</w:t>
      </w:r>
      <w:r w:rsidR="00C6554A">
        <w:t xml:space="preserve"> | </w:t>
      </w:r>
      <w:r>
        <w:t xml:space="preserve">Weather app </w:t>
      </w:r>
      <w:r w:rsidR="00C6554A">
        <w:t xml:space="preserve"> |</w:t>
      </w:r>
      <w:r w:rsidR="00C6554A" w:rsidRPr="00D5413C">
        <w:t xml:space="preserve"> </w:t>
      </w:r>
      <w:r>
        <w:t>27.1.2022</w:t>
      </w:r>
      <w:r w:rsidR="00C6554A">
        <w:br w:type="page"/>
      </w:r>
    </w:p>
    <w:p w14:paraId="5EFB699B" w14:textId="691F81BD" w:rsidR="005063E5" w:rsidRPr="005063E5" w:rsidRDefault="005063E5" w:rsidP="00C6554A">
      <w:pPr>
        <w:pStyle w:val="Heading1"/>
        <w:rPr>
          <w:sz w:val="72"/>
          <w:szCs w:val="72"/>
        </w:rPr>
      </w:pPr>
      <w:r w:rsidRPr="005063E5">
        <w:rPr>
          <w:sz w:val="72"/>
          <w:szCs w:val="72"/>
        </w:rPr>
        <w:lastRenderedPageBreak/>
        <w:t>Table of contents</w:t>
      </w:r>
    </w:p>
    <w:p w14:paraId="5915F837" w14:textId="77777777" w:rsidR="005063E5" w:rsidRDefault="005063E5" w:rsidP="00C6554A">
      <w:pPr>
        <w:pStyle w:val="Heading1"/>
      </w:pPr>
    </w:p>
    <w:p w14:paraId="35D99666" w14:textId="1AE3436F" w:rsidR="005063E5" w:rsidRDefault="005063E5" w:rsidP="005063E5">
      <w:pPr>
        <w:pStyle w:val="Heading1"/>
        <w:numPr>
          <w:ilvl w:val="0"/>
          <w:numId w:val="18"/>
        </w:numPr>
      </w:pPr>
      <w:r>
        <w:t>Acknowledgements</w:t>
      </w:r>
    </w:p>
    <w:p w14:paraId="1B9EB5B8" w14:textId="77777777" w:rsidR="005063E5" w:rsidRPr="005063E5" w:rsidRDefault="005063E5" w:rsidP="005063E5"/>
    <w:p w14:paraId="7823CD16" w14:textId="32AE16C1" w:rsidR="005063E5" w:rsidRDefault="005063E5" w:rsidP="005063E5">
      <w:pPr>
        <w:pStyle w:val="Heading1"/>
        <w:numPr>
          <w:ilvl w:val="0"/>
          <w:numId w:val="18"/>
        </w:numPr>
      </w:pPr>
      <w:r>
        <w:t xml:space="preserve">About me </w:t>
      </w:r>
    </w:p>
    <w:p w14:paraId="5BABCBD2" w14:textId="77777777" w:rsidR="005063E5" w:rsidRPr="005063E5" w:rsidRDefault="005063E5" w:rsidP="005063E5"/>
    <w:p w14:paraId="6C85FBA5" w14:textId="74E4B7CC" w:rsidR="005063E5" w:rsidRDefault="005063E5" w:rsidP="005063E5">
      <w:pPr>
        <w:pStyle w:val="Heading1"/>
        <w:numPr>
          <w:ilvl w:val="0"/>
          <w:numId w:val="18"/>
        </w:numPr>
      </w:pPr>
      <w:r>
        <w:t>Internship journey with clevered</w:t>
      </w:r>
    </w:p>
    <w:p w14:paraId="056BFD5B" w14:textId="77777777" w:rsidR="005063E5" w:rsidRPr="005063E5" w:rsidRDefault="005063E5" w:rsidP="005063E5"/>
    <w:p w14:paraId="61C419E4" w14:textId="77777777" w:rsidR="002569A7" w:rsidRDefault="002569A7" w:rsidP="005063E5">
      <w:pPr>
        <w:pStyle w:val="Heading1"/>
        <w:numPr>
          <w:ilvl w:val="0"/>
          <w:numId w:val="18"/>
        </w:numPr>
      </w:pPr>
      <w:r>
        <w:t>User manual / About App</w:t>
      </w:r>
    </w:p>
    <w:p w14:paraId="6621C605" w14:textId="00E81040" w:rsidR="005063E5" w:rsidRDefault="002569A7" w:rsidP="002569A7">
      <w:pPr>
        <w:pStyle w:val="Heading1"/>
      </w:pPr>
      <w:r>
        <w:t xml:space="preserve">                                                                                                 </w:t>
      </w:r>
    </w:p>
    <w:p w14:paraId="30A873E6" w14:textId="497311BA" w:rsidR="002569A7" w:rsidRDefault="002569A7" w:rsidP="002569A7"/>
    <w:p w14:paraId="5E7BD7DF" w14:textId="3B2228AF" w:rsidR="002569A7" w:rsidRDefault="002569A7" w:rsidP="002569A7"/>
    <w:p w14:paraId="287F8C5B" w14:textId="40383D2D" w:rsidR="002569A7" w:rsidRDefault="002569A7" w:rsidP="002569A7"/>
    <w:p w14:paraId="488FB114" w14:textId="4B891BEA" w:rsidR="002569A7" w:rsidRDefault="002569A7" w:rsidP="002569A7"/>
    <w:p w14:paraId="6600BD11" w14:textId="456225F1" w:rsidR="002569A7" w:rsidRDefault="002569A7" w:rsidP="002569A7"/>
    <w:p w14:paraId="6156768D" w14:textId="4D0EDD8F" w:rsidR="002569A7" w:rsidRDefault="002569A7" w:rsidP="002569A7"/>
    <w:p w14:paraId="4E5684B9" w14:textId="682E9BE0" w:rsidR="002569A7" w:rsidRDefault="002569A7" w:rsidP="002569A7"/>
    <w:p w14:paraId="5F1EC514" w14:textId="3A7B6EE7" w:rsidR="002569A7" w:rsidRDefault="002569A7" w:rsidP="002569A7"/>
    <w:p w14:paraId="2C5A5735" w14:textId="20D04414" w:rsidR="002569A7" w:rsidRDefault="002569A7" w:rsidP="002569A7"/>
    <w:p w14:paraId="70D0731A" w14:textId="07DCA35C" w:rsidR="002569A7" w:rsidRDefault="002569A7" w:rsidP="002569A7"/>
    <w:p w14:paraId="3673BE17" w14:textId="11503EA4" w:rsidR="002569A7" w:rsidRDefault="002569A7" w:rsidP="002569A7"/>
    <w:p w14:paraId="4E7FDB97" w14:textId="1A180AAC" w:rsidR="002569A7" w:rsidRDefault="002569A7" w:rsidP="002569A7"/>
    <w:p w14:paraId="275E21A8" w14:textId="613DF435" w:rsidR="002569A7" w:rsidRDefault="002569A7" w:rsidP="002569A7"/>
    <w:p w14:paraId="20CE8EB7" w14:textId="2F45C6D1" w:rsidR="002569A7" w:rsidRDefault="002569A7" w:rsidP="002569A7"/>
    <w:p w14:paraId="588BDE90" w14:textId="08E60E50" w:rsidR="002569A7" w:rsidRDefault="002569A7" w:rsidP="002569A7"/>
    <w:p w14:paraId="7CBFB7ED" w14:textId="6D1A3613" w:rsidR="002569A7" w:rsidRDefault="002569A7" w:rsidP="002569A7">
      <w:p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44"/>
          <w:szCs w:val="44"/>
        </w:rPr>
        <w:t xml:space="preserve">Acknowledge ments </w:t>
      </w:r>
    </w:p>
    <w:p w14:paraId="21996606" w14:textId="14EBB60B" w:rsidR="002569A7" w:rsidRDefault="002569A7" w:rsidP="002569A7">
      <w:pPr>
        <w:rPr>
          <w:color w:val="738AC8" w:themeColor="accent5"/>
          <w:sz w:val="44"/>
          <w:szCs w:val="44"/>
        </w:rPr>
      </w:pPr>
    </w:p>
    <w:p w14:paraId="31B390E0" w14:textId="14C70014" w:rsidR="002569A7" w:rsidRDefault="002569A7" w:rsidP="002569A7">
      <w:pPr>
        <w:pStyle w:val="ListParagraph"/>
        <w:numPr>
          <w:ilvl w:val="0"/>
          <w:numId w:val="18"/>
        </w:num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44"/>
          <w:szCs w:val="44"/>
        </w:rPr>
        <w:t>I want to acknowledge :-</w:t>
      </w:r>
    </w:p>
    <w:p w14:paraId="315AC121" w14:textId="019FF6E5" w:rsidR="002569A7" w:rsidRDefault="002569A7" w:rsidP="002569A7">
      <w:pPr>
        <w:rPr>
          <w:color w:val="738AC8" w:themeColor="accent5"/>
          <w:sz w:val="44"/>
          <w:szCs w:val="44"/>
        </w:rPr>
      </w:pPr>
    </w:p>
    <w:p w14:paraId="70CF5879" w14:textId="1E55C5DF" w:rsidR="002569A7" w:rsidRPr="002569A7" w:rsidRDefault="002569A7" w:rsidP="002569A7">
      <w:pPr>
        <w:pStyle w:val="ListParagraph"/>
        <w:numPr>
          <w:ilvl w:val="0"/>
          <w:numId w:val="19"/>
        </w:num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32"/>
          <w:szCs w:val="32"/>
        </w:rPr>
        <w:t>By my Mentors Mrs. Shivani &amp; Mrs. Smitha</w:t>
      </w:r>
      <w:r w:rsidR="00F82E1B">
        <w:rPr>
          <w:color w:val="738AC8" w:themeColor="accent5"/>
          <w:sz w:val="32"/>
          <w:szCs w:val="32"/>
        </w:rPr>
        <w:t xml:space="preserve"> </w:t>
      </w:r>
    </w:p>
    <w:p w14:paraId="3FF42F21" w14:textId="35AFF8A7" w:rsidR="002569A7" w:rsidRPr="002569A7" w:rsidRDefault="002569A7" w:rsidP="002569A7">
      <w:pPr>
        <w:pStyle w:val="ListParagraph"/>
        <w:numPr>
          <w:ilvl w:val="0"/>
          <w:numId w:val="19"/>
        </w:num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32"/>
          <w:szCs w:val="32"/>
        </w:rPr>
        <w:t>To Mr. Ken Khan</w:t>
      </w:r>
    </w:p>
    <w:p w14:paraId="3AE2F908" w14:textId="1BEBD235" w:rsidR="002569A7" w:rsidRPr="00F82E1B" w:rsidRDefault="002569A7" w:rsidP="002569A7">
      <w:pPr>
        <w:pStyle w:val="ListParagraph"/>
        <w:numPr>
          <w:ilvl w:val="0"/>
          <w:numId w:val="19"/>
        </w:num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32"/>
          <w:szCs w:val="32"/>
        </w:rPr>
        <w:t xml:space="preserve">To Google </w:t>
      </w:r>
      <w:r w:rsidR="00F82E1B">
        <w:rPr>
          <w:color w:val="738AC8" w:themeColor="accent5"/>
          <w:sz w:val="32"/>
          <w:szCs w:val="32"/>
        </w:rPr>
        <w:t>(geeks for geeks)</w:t>
      </w:r>
    </w:p>
    <w:p w14:paraId="40EC03A3" w14:textId="5B94B21C" w:rsidR="00F82E1B" w:rsidRPr="00F82E1B" w:rsidRDefault="00F82E1B" w:rsidP="002569A7">
      <w:pPr>
        <w:pStyle w:val="ListParagraph"/>
        <w:numPr>
          <w:ilvl w:val="0"/>
          <w:numId w:val="19"/>
        </w:num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32"/>
          <w:szCs w:val="32"/>
        </w:rPr>
        <w:t>My parents and friends (for bug testing)</w:t>
      </w:r>
    </w:p>
    <w:p w14:paraId="7281BB8E" w14:textId="493B1A2C" w:rsidR="00F82E1B" w:rsidRDefault="00F82E1B" w:rsidP="00F82E1B">
      <w:pPr>
        <w:rPr>
          <w:color w:val="738AC8" w:themeColor="accent5"/>
          <w:sz w:val="44"/>
          <w:szCs w:val="44"/>
        </w:rPr>
      </w:pPr>
    </w:p>
    <w:p w14:paraId="7B67DC54" w14:textId="5A7C7441" w:rsidR="00F82E1B" w:rsidRDefault="00F82E1B" w:rsidP="00F82E1B">
      <w:pPr>
        <w:rPr>
          <w:color w:val="738AC8" w:themeColor="accent5"/>
          <w:sz w:val="44"/>
          <w:szCs w:val="44"/>
        </w:rPr>
      </w:pPr>
    </w:p>
    <w:p w14:paraId="7384D79F" w14:textId="4A50F230" w:rsidR="00F82E1B" w:rsidRDefault="00F82E1B" w:rsidP="00F82E1B">
      <w:pPr>
        <w:rPr>
          <w:color w:val="738AC8" w:themeColor="accent5"/>
          <w:sz w:val="44"/>
          <w:szCs w:val="44"/>
        </w:rPr>
      </w:pPr>
    </w:p>
    <w:p w14:paraId="6D9ED74F" w14:textId="77777777" w:rsidR="00F82E1B" w:rsidRDefault="00F82E1B" w:rsidP="00F82E1B">
      <w:p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44"/>
          <w:szCs w:val="44"/>
        </w:rPr>
        <w:t>About Me:</w:t>
      </w:r>
    </w:p>
    <w:p w14:paraId="62231FF9" w14:textId="77777777" w:rsidR="00F82E1B" w:rsidRDefault="00F82E1B" w:rsidP="00F82E1B">
      <w:pPr>
        <w:rPr>
          <w:color w:val="738AC8" w:themeColor="accent5"/>
          <w:sz w:val="44"/>
          <w:szCs w:val="44"/>
        </w:rPr>
      </w:pPr>
    </w:p>
    <w:p w14:paraId="1E67E5FE" w14:textId="742564BA" w:rsidR="00F82E1B" w:rsidRPr="00F82E1B" w:rsidRDefault="00F82E1B" w:rsidP="00F82E1B">
      <w:pPr>
        <w:pStyle w:val="ListParagraph"/>
        <w:numPr>
          <w:ilvl w:val="0"/>
          <w:numId w:val="18"/>
        </w:numPr>
        <w:rPr>
          <w:color w:val="738AC8" w:themeColor="accent5"/>
          <w:sz w:val="44"/>
          <w:szCs w:val="44"/>
        </w:rPr>
      </w:pPr>
      <w:r>
        <w:rPr>
          <w:color w:val="738AC8" w:themeColor="accent5"/>
          <w:sz w:val="32"/>
          <w:szCs w:val="32"/>
        </w:rPr>
        <w:t>I am Joshith Chowdary . I am 12 years old , I live in Dubai , and study 7</w:t>
      </w:r>
      <w:r w:rsidRPr="00F82E1B">
        <w:rPr>
          <w:color w:val="738AC8" w:themeColor="accent5"/>
          <w:sz w:val="32"/>
          <w:szCs w:val="32"/>
          <w:vertAlign w:val="superscript"/>
        </w:rPr>
        <w:t>th</w:t>
      </w:r>
      <w:r>
        <w:rPr>
          <w:color w:val="738AC8" w:themeColor="accent5"/>
          <w:sz w:val="32"/>
          <w:szCs w:val="32"/>
        </w:rPr>
        <w:t xml:space="preserve"> grade , my hobbies are to make games and code , I also like to play Badminton</w:t>
      </w:r>
    </w:p>
    <w:p w14:paraId="5923DB8D" w14:textId="77777777" w:rsidR="002569A7" w:rsidRPr="002569A7" w:rsidRDefault="002569A7" w:rsidP="002569A7">
      <w:pPr>
        <w:ind w:left="720"/>
        <w:rPr>
          <w:color w:val="738AC8" w:themeColor="accent5"/>
          <w:sz w:val="44"/>
          <w:szCs w:val="44"/>
        </w:rPr>
      </w:pPr>
    </w:p>
    <w:p w14:paraId="42654E80" w14:textId="5996344C" w:rsidR="002569A7" w:rsidRDefault="002569A7" w:rsidP="002569A7"/>
    <w:p w14:paraId="726123D8" w14:textId="13A90650" w:rsidR="00F82E1B" w:rsidRDefault="00F82E1B" w:rsidP="002569A7"/>
    <w:p w14:paraId="5663F3D1" w14:textId="240C8488" w:rsidR="00F82E1B" w:rsidRDefault="00F82E1B" w:rsidP="002569A7">
      <w:pPr>
        <w:rPr>
          <w:color w:val="738AC8" w:themeColor="accent5"/>
          <w:sz w:val="48"/>
          <w:szCs w:val="48"/>
        </w:rPr>
      </w:pPr>
      <w:r w:rsidRPr="00F82E1B">
        <w:rPr>
          <w:color w:val="4E5B6F" w:themeColor="text2"/>
          <w:sz w:val="48"/>
          <w:szCs w:val="48"/>
        </w:rPr>
        <w:t>Internship Journey</w:t>
      </w:r>
      <w:r>
        <w:rPr>
          <w:sz w:val="48"/>
          <w:szCs w:val="48"/>
        </w:rPr>
        <w:t xml:space="preserve"> </w:t>
      </w:r>
      <w:r>
        <w:rPr>
          <w:color w:val="738AC8" w:themeColor="accent5"/>
          <w:sz w:val="48"/>
          <w:szCs w:val="48"/>
        </w:rPr>
        <w:t>so far….</w:t>
      </w:r>
    </w:p>
    <w:p w14:paraId="0F45128D" w14:textId="67E56717" w:rsidR="00F82E1B" w:rsidRDefault="00F82E1B" w:rsidP="002569A7">
      <w:pPr>
        <w:rPr>
          <w:color w:val="738AC8" w:themeColor="accent5"/>
          <w:sz w:val="48"/>
          <w:szCs w:val="48"/>
        </w:rPr>
      </w:pPr>
    </w:p>
    <w:p w14:paraId="66B0BC36" w14:textId="5A678F78" w:rsidR="00F82E1B" w:rsidRDefault="00F82E1B" w:rsidP="00F82E1B">
      <w:pPr>
        <w:pStyle w:val="ListParagraph"/>
        <w:numPr>
          <w:ilvl w:val="0"/>
          <w:numId w:val="18"/>
        </w:numPr>
        <w:rPr>
          <w:color w:val="738AC8" w:themeColor="accent5"/>
          <w:sz w:val="32"/>
          <w:szCs w:val="32"/>
        </w:rPr>
      </w:pPr>
      <w:r>
        <w:rPr>
          <w:color w:val="738AC8" w:themeColor="accent5"/>
          <w:sz w:val="32"/>
          <w:szCs w:val="32"/>
        </w:rPr>
        <w:t xml:space="preserve">My internship has been going beyond my expectations I have learned many new things in this internship  </w:t>
      </w:r>
    </w:p>
    <w:p w14:paraId="51F7CEE0" w14:textId="6E83585E" w:rsidR="00377016" w:rsidRDefault="00377016" w:rsidP="00377016">
      <w:pPr>
        <w:rPr>
          <w:color w:val="738AC8" w:themeColor="accent5"/>
          <w:sz w:val="32"/>
          <w:szCs w:val="32"/>
        </w:rPr>
      </w:pPr>
    </w:p>
    <w:p w14:paraId="3FE1F6F9" w14:textId="5ACC8CCA" w:rsidR="00377016" w:rsidRDefault="00377016" w:rsidP="00377016">
      <w:pPr>
        <w:rPr>
          <w:color w:val="738AC8" w:themeColor="accent5"/>
          <w:sz w:val="32"/>
          <w:szCs w:val="32"/>
        </w:rPr>
      </w:pPr>
    </w:p>
    <w:p w14:paraId="74421585" w14:textId="26407DFD" w:rsidR="00377016" w:rsidRDefault="00377016" w:rsidP="00377016">
      <w:pPr>
        <w:rPr>
          <w:color w:val="738AC8" w:themeColor="accent5"/>
          <w:sz w:val="32"/>
          <w:szCs w:val="32"/>
        </w:rPr>
      </w:pPr>
    </w:p>
    <w:p w14:paraId="132E1154" w14:textId="6D952D32" w:rsidR="00377016" w:rsidRDefault="00377016" w:rsidP="00377016">
      <w:pPr>
        <w:rPr>
          <w:color w:val="738AC8" w:themeColor="accent5"/>
          <w:sz w:val="48"/>
          <w:szCs w:val="48"/>
        </w:rPr>
      </w:pPr>
      <w:r>
        <w:rPr>
          <w:color w:val="738AC8" w:themeColor="accent5"/>
          <w:sz w:val="48"/>
          <w:szCs w:val="48"/>
        </w:rPr>
        <w:t>User manual and about the app</w:t>
      </w:r>
    </w:p>
    <w:p w14:paraId="29ACD502" w14:textId="66746DDD" w:rsidR="00377016" w:rsidRDefault="00377016" w:rsidP="00377016">
      <w:pPr>
        <w:rPr>
          <w:color w:val="738AC8" w:themeColor="accent5"/>
          <w:sz w:val="48"/>
          <w:szCs w:val="48"/>
        </w:rPr>
      </w:pPr>
    </w:p>
    <w:p w14:paraId="1BA7A3B5" w14:textId="70890AE3" w:rsidR="00377016" w:rsidRDefault="00377016" w:rsidP="00377016">
      <w:pPr>
        <w:pStyle w:val="ListParagraph"/>
        <w:rPr>
          <w:color w:val="4E5B6F" w:themeColor="text2"/>
          <w:sz w:val="48"/>
          <w:szCs w:val="48"/>
          <w:u w:val="single"/>
        </w:rPr>
      </w:pPr>
      <w:r>
        <w:rPr>
          <w:color w:val="4E5B6F" w:themeColor="text2"/>
          <w:sz w:val="48"/>
          <w:szCs w:val="48"/>
          <w:u w:val="single"/>
        </w:rPr>
        <w:t>About the app</w:t>
      </w:r>
    </w:p>
    <w:p w14:paraId="54738A6B" w14:textId="6F9210B2" w:rsidR="000B7790" w:rsidRDefault="000B7790" w:rsidP="00377016">
      <w:pPr>
        <w:pStyle w:val="ListParagraph"/>
        <w:rPr>
          <w:color w:val="4E5B6F" w:themeColor="text2"/>
          <w:sz w:val="48"/>
          <w:szCs w:val="48"/>
          <w:u w:val="single"/>
        </w:rPr>
      </w:pPr>
    </w:p>
    <w:p w14:paraId="51977719" w14:textId="622E7F85" w:rsidR="000B7790" w:rsidRPr="000B7790" w:rsidRDefault="000B7790" w:rsidP="00377016">
      <w:pPr>
        <w:pStyle w:val="ListParagraph"/>
        <w:rPr>
          <w:color w:val="4E5B6F" w:themeColor="text2"/>
          <w:sz w:val="32"/>
          <w:szCs w:val="32"/>
        </w:rPr>
      </w:pPr>
      <w:r>
        <w:rPr>
          <w:color w:val="4E5B6F" w:themeColor="text2"/>
          <w:sz w:val="32"/>
          <w:szCs w:val="32"/>
        </w:rPr>
        <w:t xml:space="preserve">The apps main objective is </w:t>
      </w:r>
      <w:r w:rsidR="0043119E">
        <w:rPr>
          <w:color w:val="4E5B6F" w:themeColor="text2"/>
          <w:sz w:val="32"/>
          <w:szCs w:val="32"/>
        </w:rPr>
        <w:t>t</w:t>
      </w:r>
      <w:r w:rsidR="00E14B30">
        <w:rPr>
          <w:color w:val="4E5B6F" w:themeColor="text2"/>
          <w:sz w:val="32"/>
          <w:szCs w:val="32"/>
        </w:rPr>
        <w:t>o tell the weather of any areas in the entire world</w:t>
      </w:r>
      <w:r w:rsidR="00991E77">
        <w:rPr>
          <w:color w:val="4E5B6F" w:themeColor="text2"/>
          <w:sz w:val="32"/>
          <w:szCs w:val="32"/>
        </w:rPr>
        <w:t xml:space="preserve"> </w:t>
      </w:r>
      <w:r w:rsidR="00B3659E">
        <w:rPr>
          <w:color w:val="4E5B6F" w:themeColor="text2"/>
          <w:sz w:val="32"/>
          <w:szCs w:val="32"/>
        </w:rPr>
        <w:t xml:space="preserve">, future and Present and Past weather </w:t>
      </w:r>
      <w:r w:rsidR="00B3659E" w:rsidRPr="00F12E5A">
        <w:rPr>
          <w:color w:val="007DEB" w:themeColor="background2" w:themeShade="80"/>
          <w:sz w:val="16"/>
          <w:szCs w:val="16"/>
        </w:rPr>
        <w:t xml:space="preserve">(currently only present </w:t>
      </w:r>
      <w:r w:rsidR="00F12E5A" w:rsidRPr="00F12E5A">
        <w:rPr>
          <w:color w:val="007DEB" w:themeColor="background2" w:themeShade="80"/>
          <w:sz w:val="16"/>
          <w:szCs w:val="16"/>
        </w:rPr>
        <w:t>weather</w:t>
      </w:r>
      <w:r w:rsidR="00B3659E" w:rsidRPr="00F12E5A">
        <w:rPr>
          <w:color w:val="007DEB" w:themeColor="background2" w:themeShade="80"/>
          <w:sz w:val="16"/>
          <w:szCs w:val="16"/>
        </w:rPr>
        <w:t xml:space="preserve"> works)</w:t>
      </w:r>
    </w:p>
    <w:p w14:paraId="6A1F3B14" w14:textId="77777777" w:rsidR="000E2D06" w:rsidRPr="00F242E3" w:rsidRDefault="000E2D06" w:rsidP="000E2D06">
      <w:pPr>
        <w:pStyle w:val="Heading1"/>
        <w:rPr>
          <w:sz w:val="36"/>
          <w:szCs w:val="36"/>
        </w:rPr>
      </w:pPr>
      <w:r w:rsidRPr="00F242E3">
        <w:rPr>
          <w:sz w:val="36"/>
          <w:szCs w:val="36"/>
        </w:rPr>
        <w:lastRenderedPageBreak/>
        <w:t>How to use Weather App 2.1.3</w:t>
      </w:r>
    </w:p>
    <w:p w14:paraId="4B2A5D9C" w14:textId="77777777" w:rsidR="000E2D06" w:rsidRPr="00F242E3" w:rsidRDefault="000E2D06" w:rsidP="000E2D06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F242E3">
        <w:rPr>
          <w:sz w:val="36"/>
          <w:szCs w:val="36"/>
        </w:rPr>
        <w:t xml:space="preserve">First open the File “Weather app.py” in Your preferred IDE </w:t>
      </w:r>
    </w:p>
    <w:p w14:paraId="3356005D" w14:textId="1B1D8360" w:rsidR="000E2D06" w:rsidRPr="00F242E3" w:rsidRDefault="000E2D06" w:rsidP="008746E7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F242E3">
        <w:rPr>
          <w:sz w:val="36"/>
          <w:szCs w:val="36"/>
        </w:rPr>
        <w:t xml:space="preserve">Then </w:t>
      </w:r>
      <w:r w:rsidR="008746E7" w:rsidRPr="00F242E3">
        <w:rPr>
          <w:sz w:val="36"/>
          <w:szCs w:val="36"/>
        </w:rPr>
        <w:t>press ctrl + f5</w:t>
      </w:r>
      <w:r w:rsidR="00C73817" w:rsidRPr="00F242E3">
        <w:rPr>
          <w:sz w:val="36"/>
          <w:szCs w:val="36"/>
        </w:rPr>
        <w:t xml:space="preserve"> to start the App</w:t>
      </w:r>
    </w:p>
    <w:p w14:paraId="0558CFB3" w14:textId="77777777" w:rsidR="000E2D06" w:rsidRPr="00F242E3" w:rsidRDefault="000E2D06" w:rsidP="000E2D06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F242E3">
        <w:rPr>
          <w:sz w:val="36"/>
          <w:szCs w:val="36"/>
        </w:rPr>
        <w:t>Then wait for the “Weather app” windows to open</w:t>
      </w:r>
    </w:p>
    <w:p w14:paraId="3B24A652" w14:textId="77777777" w:rsidR="000E2D06" w:rsidRPr="00F242E3" w:rsidRDefault="000E2D06" w:rsidP="000E2D06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F242E3">
        <w:rPr>
          <w:sz w:val="36"/>
          <w:szCs w:val="36"/>
        </w:rPr>
        <w:t>Then Enter desired Country/City in the test box</w:t>
      </w:r>
    </w:p>
    <w:p w14:paraId="080D7CA5" w14:textId="77777777" w:rsidR="000E2D06" w:rsidRPr="00F242E3" w:rsidRDefault="000E2D06" w:rsidP="000E2D06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F242E3">
        <w:rPr>
          <w:sz w:val="36"/>
          <w:szCs w:val="36"/>
        </w:rPr>
        <w:t xml:space="preserve">Wait for the weather readings to load </w:t>
      </w:r>
    </w:p>
    <w:p w14:paraId="08738C27" w14:textId="5645B5BE" w:rsidR="000E2D06" w:rsidRPr="00F242E3" w:rsidRDefault="000E2D06" w:rsidP="000E2D06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F242E3">
        <w:rPr>
          <w:sz w:val="36"/>
          <w:szCs w:val="36"/>
        </w:rPr>
        <w:t>Enjoy!</w:t>
      </w:r>
    </w:p>
    <w:p w14:paraId="4B5A18E2" w14:textId="5A796E4A" w:rsidR="00C73817" w:rsidRDefault="00C73817" w:rsidP="00C73817">
      <w:pPr>
        <w:pStyle w:val="ListBullet"/>
        <w:numPr>
          <w:ilvl w:val="0"/>
          <w:numId w:val="0"/>
        </w:numPr>
        <w:ind w:left="720" w:hanging="360"/>
      </w:pPr>
    </w:p>
    <w:p w14:paraId="7F890510" w14:textId="46944480" w:rsidR="00C73817" w:rsidRDefault="00C73817" w:rsidP="00C73817">
      <w:pPr>
        <w:pStyle w:val="ListBullet"/>
        <w:numPr>
          <w:ilvl w:val="0"/>
          <w:numId w:val="0"/>
        </w:numPr>
        <w:ind w:left="720" w:hanging="360"/>
      </w:pPr>
    </w:p>
    <w:p w14:paraId="4114CEEC" w14:textId="56530734" w:rsidR="00C73817" w:rsidRDefault="00C73817" w:rsidP="00C73817">
      <w:pPr>
        <w:pStyle w:val="ListBullet"/>
        <w:numPr>
          <w:ilvl w:val="0"/>
          <w:numId w:val="0"/>
        </w:numPr>
        <w:ind w:left="720" w:hanging="360"/>
      </w:pPr>
    </w:p>
    <w:p w14:paraId="4A483D11" w14:textId="7C9EACBD" w:rsidR="00C73817" w:rsidRDefault="00C73817" w:rsidP="00C73817">
      <w:pPr>
        <w:pStyle w:val="ListBullet"/>
        <w:numPr>
          <w:ilvl w:val="0"/>
          <w:numId w:val="0"/>
        </w:numPr>
        <w:ind w:left="720" w:hanging="360"/>
        <w:rPr>
          <w:color w:val="4E5B6F" w:themeColor="text2"/>
          <w:sz w:val="16"/>
          <w:szCs w:val="16"/>
        </w:rPr>
      </w:pPr>
      <w:r>
        <w:rPr>
          <w:color w:val="007DEB" w:themeColor="background2" w:themeShade="80"/>
          <w:sz w:val="48"/>
          <w:szCs w:val="48"/>
        </w:rPr>
        <w:t>Screen Shots</w:t>
      </w:r>
      <w:r w:rsidR="00F84A1B">
        <w:rPr>
          <w:color w:val="007DEB" w:themeColor="background2" w:themeShade="80"/>
          <w:sz w:val="48"/>
          <w:szCs w:val="48"/>
        </w:rPr>
        <w:t xml:space="preserve"> of the app </w:t>
      </w:r>
      <w:r w:rsidR="00F84A1B">
        <w:rPr>
          <w:color w:val="4E5B6F" w:themeColor="text2"/>
          <w:sz w:val="16"/>
          <w:szCs w:val="16"/>
        </w:rPr>
        <w:t xml:space="preserve">(as of </w:t>
      </w:r>
      <w:r w:rsidR="00781DDB">
        <w:rPr>
          <w:color w:val="4E5B6F" w:themeColor="text2"/>
          <w:sz w:val="16"/>
          <w:szCs w:val="16"/>
        </w:rPr>
        <w:t>3.2.2022)</w:t>
      </w:r>
    </w:p>
    <w:p w14:paraId="6E55D65A" w14:textId="6E0D3919" w:rsidR="00781DDB" w:rsidRDefault="00781DDB" w:rsidP="00C73817">
      <w:pPr>
        <w:pStyle w:val="ListBullet"/>
        <w:numPr>
          <w:ilvl w:val="0"/>
          <w:numId w:val="0"/>
        </w:numPr>
        <w:ind w:left="720" w:hanging="360"/>
        <w:rPr>
          <w:color w:val="4E5B6F" w:themeColor="text2"/>
          <w:sz w:val="16"/>
          <w:szCs w:val="16"/>
        </w:rPr>
      </w:pPr>
    </w:p>
    <w:p w14:paraId="0C545E69" w14:textId="08649CE5" w:rsidR="00781DDB" w:rsidRPr="00F84A1B" w:rsidRDefault="00DD0507" w:rsidP="00C73817">
      <w:pPr>
        <w:pStyle w:val="ListBullet"/>
        <w:numPr>
          <w:ilvl w:val="0"/>
          <w:numId w:val="0"/>
        </w:numPr>
        <w:ind w:left="720" w:hanging="360"/>
        <w:rPr>
          <w:color w:val="4E5B6F" w:themeColor="text2"/>
          <w:sz w:val="16"/>
          <w:szCs w:val="16"/>
        </w:rPr>
      </w:pPr>
      <w:r w:rsidRPr="00DD0507">
        <w:rPr>
          <w:noProof/>
          <w:color w:val="4E5B6F" w:themeColor="text2"/>
          <w:sz w:val="16"/>
          <w:szCs w:val="16"/>
        </w:rPr>
        <w:drawing>
          <wp:inline distT="0" distB="0" distL="0" distR="0" wp14:anchorId="16E3C14E" wp14:editId="0BCC1C8C">
            <wp:extent cx="5486400" cy="28727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AF6E" w14:textId="77777777" w:rsidR="002569A7" w:rsidRPr="002569A7" w:rsidRDefault="002569A7" w:rsidP="002569A7">
      <w:pPr>
        <w:rPr>
          <w:sz w:val="32"/>
          <w:szCs w:val="32"/>
        </w:rPr>
      </w:pPr>
    </w:p>
    <w:p w14:paraId="2322F653" w14:textId="420FBCDF" w:rsidR="005063E5" w:rsidRDefault="00F242E3" w:rsidP="005063E5">
      <w:r w:rsidRPr="00F242E3">
        <w:rPr>
          <w:noProof/>
        </w:rPr>
        <w:drawing>
          <wp:inline distT="0" distB="0" distL="0" distR="0" wp14:anchorId="70CD9BF0" wp14:editId="71EE7562">
            <wp:extent cx="5486400" cy="283273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DB4" w14:textId="69D56CD2" w:rsidR="005063E5" w:rsidRPr="002569A7" w:rsidRDefault="005063E5" w:rsidP="002569A7">
      <w:pPr>
        <w:rPr>
          <w:sz w:val="32"/>
          <w:szCs w:val="32"/>
        </w:rPr>
      </w:pPr>
    </w:p>
    <w:p w14:paraId="6AF0EB4E" w14:textId="377FF397" w:rsidR="005063E5" w:rsidRDefault="005063E5" w:rsidP="005063E5"/>
    <w:p w14:paraId="7461E265" w14:textId="77777777" w:rsidR="005063E5" w:rsidRPr="005063E5" w:rsidRDefault="005063E5" w:rsidP="005063E5"/>
    <w:p w14:paraId="35FBDE79" w14:textId="6D48CB21" w:rsidR="00E3560D" w:rsidRDefault="001C193F" w:rsidP="009A0A57">
      <w:pPr>
        <w:rPr>
          <w:sz w:val="52"/>
          <w:szCs w:val="52"/>
        </w:rPr>
      </w:pPr>
      <w:r>
        <w:rPr>
          <w:sz w:val="52"/>
          <w:szCs w:val="52"/>
        </w:rPr>
        <w:t>Contacts:</w:t>
      </w:r>
    </w:p>
    <w:p w14:paraId="1CA5958B" w14:textId="179BAB30" w:rsidR="001C193F" w:rsidRDefault="001C193F" w:rsidP="009A0A57">
      <w:p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 xml:space="preserve">Contact me at : </w:t>
      </w:r>
      <w:hyperlink r:id="rId13" w:history="1">
        <w:r w:rsidRPr="001458D7">
          <w:rPr>
            <w:rStyle w:val="Hyperlink"/>
            <w:sz w:val="36"/>
            <w:szCs w:val="36"/>
          </w:rPr>
          <w:t>tjoshith09@gmail.com</w:t>
        </w:r>
      </w:hyperlink>
    </w:p>
    <w:p w14:paraId="3F7F48B1" w14:textId="3AD931CC" w:rsidR="001C193F" w:rsidRPr="001C193F" w:rsidRDefault="001C193F" w:rsidP="009A0A57">
      <w:pPr>
        <w:rPr>
          <w:color w:val="003E75" w:themeColor="background2" w:themeShade="40"/>
          <w:sz w:val="36"/>
          <w:szCs w:val="36"/>
        </w:rPr>
      </w:pPr>
      <w:r>
        <w:rPr>
          <w:color w:val="003E75" w:themeColor="background2" w:themeShade="40"/>
          <w:sz w:val="36"/>
          <w:szCs w:val="36"/>
        </w:rPr>
        <w:t xml:space="preserve">Or at : +056  </w:t>
      </w:r>
    </w:p>
    <w:sectPr w:rsidR="001C193F" w:rsidRPr="001C193F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1B65" w14:textId="77777777" w:rsidR="00431536" w:rsidRDefault="00431536" w:rsidP="00C6554A">
      <w:pPr>
        <w:spacing w:before="0" w:after="0" w:line="240" w:lineRule="auto"/>
      </w:pPr>
      <w:r>
        <w:separator/>
      </w:r>
    </w:p>
  </w:endnote>
  <w:endnote w:type="continuationSeparator" w:id="0">
    <w:p w14:paraId="13AA491A" w14:textId="77777777" w:rsidR="00431536" w:rsidRDefault="004315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668" w14:textId="77777777" w:rsidR="00E3560D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8E7F" w14:textId="77777777" w:rsidR="00431536" w:rsidRDefault="0043153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2789E74" w14:textId="77777777" w:rsidR="00431536" w:rsidRDefault="004315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6CC72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292929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4D1D47"/>
    <w:multiLevelType w:val="hybridMultilevel"/>
    <w:tmpl w:val="B6B4A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33D2BDB"/>
    <w:multiLevelType w:val="hybridMultilevel"/>
    <w:tmpl w:val="6D4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1C2AF1"/>
    <w:multiLevelType w:val="hybridMultilevel"/>
    <w:tmpl w:val="1280FB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63AD"/>
    <w:multiLevelType w:val="hybridMultilevel"/>
    <w:tmpl w:val="4EE0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A57"/>
    <w:rsid w:val="000B7790"/>
    <w:rsid w:val="000E2D06"/>
    <w:rsid w:val="001C193F"/>
    <w:rsid w:val="002554CD"/>
    <w:rsid w:val="002569A7"/>
    <w:rsid w:val="00293B83"/>
    <w:rsid w:val="002B4294"/>
    <w:rsid w:val="00333D0D"/>
    <w:rsid w:val="00377016"/>
    <w:rsid w:val="003C1E0A"/>
    <w:rsid w:val="0043119E"/>
    <w:rsid w:val="00431536"/>
    <w:rsid w:val="004C049F"/>
    <w:rsid w:val="005000E2"/>
    <w:rsid w:val="005063E5"/>
    <w:rsid w:val="006701B3"/>
    <w:rsid w:val="006A3CE7"/>
    <w:rsid w:val="00781DDB"/>
    <w:rsid w:val="008746E7"/>
    <w:rsid w:val="00991E77"/>
    <w:rsid w:val="009A0A57"/>
    <w:rsid w:val="00A47252"/>
    <w:rsid w:val="00A54D6A"/>
    <w:rsid w:val="00B3659E"/>
    <w:rsid w:val="00C6554A"/>
    <w:rsid w:val="00C73817"/>
    <w:rsid w:val="00DD0507"/>
    <w:rsid w:val="00E14B30"/>
    <w:rsid w:val="00E3560D"/>
    <w:rsid w:val="00ED7C44"/>
    <w:rsid w:val="00F12E5A"/>
    <w:rsid w:val="00F242E3"/>
    <w:rsid w:val="00F82E1B"/>
    <w:rsid w:val="00F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2D459"/>
  <w15:docId w15:val="{3121D462-CF23-4F0C-9BF5-CEE6D94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C6C6C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6C6C6C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404040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404040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6C6C6C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063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1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joshith09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BD618976-B7B8-4A16-92C2-3B2B53D57866%7d\%7b517891AE-2076-4937-AA76-32AE4F0F94C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1E1E1E"/>
      </a:dk1>
      <a:lt1>
        <a:sysClr val="window" lastClr="FCFCFC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803EA9DD2A64CA10CE0C641C5C28B" ma:contentTypeVersion="11" ma:contentTypeDescription="Create a new document." ma:contentTypeScope="" ma:versionID="d9d4a1dd9a1da3f026385078a252165f">
  <xsd:schema xmlns:xsd="http://www.w3.org/2001/XMLSchema" xmlns:xs="http://www.w3.org/2001/XMLSchema" xmlns:p="http://schemas.microsoft.com/office/2006/metadata/properties" xmlns:ns3="3981e897-055e-4c51-a720-8df6855ac2c1" targetNamespace="http://schemas.microsoft.com/office/2006/metadata/properties" ma:root="true" ma:fieldsID="3faf061ca8940da64a185692ff18041d" ns3:_="">
    <xsd:import namespace="3981e897-055e-4c51-a720-8df6855ac2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1e897-055e-4c51-a720-8df6855ac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4AF05-892C-4816-AE6F-DDE8DB02E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B59E93-EAB5-4257-A23F-74C6BE470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87DE6-D16F-4C9F-B599-91BEF04E3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1e897-055e-4c51-a720-8df6855ac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{517891AE-2076-4937-AA76-32AE4F0F94C3}tf02835058_win32</Template>
  <TotalTime>468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Joshith Chowdary Thallapaneni .</cp:lastModifiedBy>
  <cp:revision>16</cp:revision>
  <dcterms:created xsi:type="dcterms:W3CDTF">2022-01-29T15:52:00Z</dcterms:created>
  <dcterms:modified xsi:type="dcterms:W3CDTF">2022-03-05T20:33:00Z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0x010100899803EA9DD2A64CA10CE0C641C5C28B</vt:lpwstr>
  </property>
</Properties>
</file>